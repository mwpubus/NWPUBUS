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E44F48" w:rsidRDefault="00E44F48" w:rsidP="00E44F48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  <w:noProof/>
          <w:sz w:val="44"/>
          <w:szCs w:val="44"/>
        </w:rPr>
        <w:drawing>
          <wp:inline distT="0" distB="0" distL="0" distR="0" wp14:anchorId="64BD577A" wp14:editId="4ED1E206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/>
          <w:sz w:val="72"/>
          <w:szCs w:val="72"/>
        </w:rPr>
        <w:t xml:space="preserve">NPU BUS </w:t>
      </w: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 w:hint="eastAsia"/>
          <w:sz w:val="72"/>
          <w:szCs w:val="72"/>
        </w:rPr>
        <w:t>软件</w:t>
      </w:r>
      <w:r>
        <w:rPr>
          <w:rFonts w:ascii="微软雅黑" w:hAnsi="微软雅黑" w:hint="eastAsia"/>
          <w:sz w:val="72"/>
          <w:szCs w:val="72"/>
        </w:rPr>
        <w:t>文档规范</w:t>
      </w: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Default="00E44F48" w:rsidP="00E44F48">
      <w:pPr>
        <w:rPr>
          <w:rFonts w:ascii="微软雅黑" w:hAnsi="微软雅黑"/>
        </w:rPr>
      </w:pPr>
    </w:p>
    <w:p w:rsidR="00E44F48" w:rsidRPr="00583459" w:rsidRDefault="00E44F48" w:rsidP="00E44F48">
      <w:pPr>
        <w:rPr>
          <w:rFonts w:ascii="微软雅黑" w:hAnsi="微软雅黑"/>
        </w:rPr>
      </w:pP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>刘龙涛、李云飞、王琪、刘峥、李宗明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>校对人员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 w:hint="eastAsia"/>
          <w:sz w:val="28"/>
          <w:szCs w:val="28"/>
          <w:u w:val="single"/>
        </w:rPr>
        <w:t>刘嘉林、康浩然、苏畅、王泽堃、史明明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日期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hAnsi="微软雅黑" w:hint="eastAsia"/>
          <w:sz w:val="28"/>
          <w:szCs w:val="28"/>
          <w:u w:val="single"/>
        </w:rPr>
        <w:t>2</w:t>
      </w:r>
      <w:r>
        <w:rPr>
          <w:rFonts w:ascii="微软雅黑" w:hAnsi="微软雅黑"/>
          <w:sz w:val="28"/>
          <w:szCs w:val="28"/>
          <w:u w:val="single"/>
        </w:rPr>
        <w:t>019</w:t>
      </w:r>
      <w:r>
        <w:rPr>
          <w:rFonts w:ascii="微软雅黑" w:hAnsi="微软雅黑"/>
          <w:sz w:val="28"/>
          <w:szCs w:val="28"/>
          <w:u w:val="single"/>
        </w:rPr>
        <w:t>年</w:t>
      </w:r>
      <w:r>
        <w:rPr>
          <w:rFonts w:ascii="微软雅黑" w:hAnsi="微软雅黑"/>
          <w:sz w:val="28"/>
          <w:szCs w:val="28"/>
          <w:u w:val="single"/>
        </w:rPr>
        <w:t>7</w:t>
      </w:r>
      <w:r>
        <w:rPr>
          <w:rFonts w:ascii="微软雅黑" w:hAnsi="微软雅黑"/>
          <w:sz w:val="28"/>
          <w:szCs w:val="28"/>
          <w:u w:val="single"/>
        </w:rPr>
        <w:t>月</w:t>
      </w:r>
      <w:r>
        <w:rPr>
          <w:rFonts w:ascii="微软雅黑" w:hAnsi="微软雅黑"/>
          <w:sz w:val="28"/>
          <w:szCs w:val="28"/>
          <w:u w:val="single"/>
        </w:rPr>
        <w:t>2</w:t>
      </w:r>
      <w:r>
        <w:rPr>
          <w:rFonts w:ascii="微软雅黑" w:hAnsi="微软雅黑" w:hint="eastAsia"/>
          <w:sz w:val="28"/>
          <w:szCs w:val="28"/>
          <w:u w:val="single"/>
        </w:rPr>
        <w:t>日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文档版本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hAnsi="微软雅黑" w:hint="eastAsia"/>
          <w:sz w:val="28"/>
          <w:szCs w:val="28"/>
          <w:u w:val="single"/>
        </w:rPr>
        <w:t>1.0</w:t>
      </w:r>
      <w:r>
        <w:rPr>
          <w:rFonts w:ascii="微软雅黑" w:hAnsi="微软雅黑" w:hint="eastAsia"/>
          <w:sz w:val="28"/>
          <w:szCs w:val="28"/>
          <w:u w:val="single"/>
        </w:rPr>
        <w:t>版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   </w:t>
      </w:r>
    </w:p>
    <w:p w:rsidR="0070664F" w:rsidRPr="00583459" w:rsidRDefault="0070664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554949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0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554949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1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554949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2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554949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3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554949">
      <w:pPr>
        <w:pStyle w:val="TOC1"/>
        <w:rPr>
          <w:noProof/>
        </w:rPr>
      </w:pPr>
      <w:hyperlink w:anchor="_Toc301268824" w:history="1">
        <w:r w:rsidR="002F4253" w:rsidRPr="00415475">
          <w:rPr>
            <w:rStyle w:val="a9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Pr="00704333" w:rsidRDefault="008554D0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中文</w:t>
      </w:r>
      <w:r w:rsidR="00923B3E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923B3E" w:rsidRPr="00704333">
        <w:rPr>
          <w:rFonts w:hint="eastAsia"/>
        </w:rPr>
        <w:t>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 w:rsidRPr="00704333">
            <w:rPr>
              <w:rFonts w:hint="eastAsia"/>
            </w:rPr>
            <w:t>软件文档规范</w:t>
          </w:r>
        </w:sdtContent>
      </w:sdt>
      <w:r w:rsidR="00923B3E" w:rsidRPr="00704333">
        <w:rPr>
          <w:rFonts w:hint="eastAsia"/>
        </w:rPr>
        <w:t>》</w:t>
      </w:r>
      <w:r w:rsidR="004B0AF2" w:rsidRPr="00704333">
        <w:rPr>
          <w:rFonts w:hint="eastAsia"/>
        </w:rPr>
        <w:t>。</w:t>
      </w:r>
    </w:p>
    <w:p w:rsidR="004B0AF2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英文</w:t>
      </w:r>
      <w:r w:rsidR="008554D0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1E2BF2" w:rsidRPr="00704333">
        <w:rPr>
          <w:rFonts w:hint="eastAsia"/>
        </w:rPr>
        <w:t>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 w:rsidRPr="00704333">
            <w:rPr>
              <w:rFonts w:hint="eastAsia"/>
            </w:rPr>
            <w:t>Software Documentation Standard（SDS）</w:t>
          </w:r>
        </w:sdtContent>
      </w:sdt>
      <w:r w:rsidR="001E2BF2" w:rsidRPr="00704333">
        <w:rPr>
          <w:rFonts w:hint="eastAsia"/>
        </w:rPr>
        <w:t>”</w:t>
      </w:r>
      <w:r w:rsidR="004B0AF2" w:rsidRPr="00704333">
        <w:rPr>
          <w:rFonts w:hint="eastAsia"/>
        </w:rPr>
        <w:t>。</w:t>
      </w:r>
    </w:p>
    <w:p w:rsidR="004B0AF2" w:rsidRPr="00704333" w:rsidRDefault="004B0AF2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</w:t>
      </w:r>
      <w:r w:rsidR="00923B3E" w:rsidRPr="00704333">
        <w:rPr>
          <w:rFonts w:hint="eastAsia"/>
        </w:rPr>
        <w:t>版本</w:t>
      </w:r>
      <w:r w:rsidRPr="00704333">
        <w:rPr>
          <w:rFonts w:hint="eastAsia"/>
        </w:rPr>
        <w:t>：</w:t>
      </w:r>
      <w:r w:rsidR="00314C3B" w:rsidRPr="00704333">
        <w:rPr>
          <w:rFonts w:hint="eastAsia"/>
        </w:rPr>
        <w:t>“</w:t>
      </w:r>
      <w:sdt>
        <w:sdtPr>
          <w:rPr>
            <w:rFonts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 w:rsidRPr="00704333">
            <w:rPr>
              <w:rFonts w:hint="eastAsia"/>
            </w:rPr>
            <w:t>1.0</w:t>
          </w:r>
        </w:sdtContent>
      </w:sdt>
      <w:r w:rsidR="00314C3B" w:rsidRPr="00704333">
        <w:t>”</w:t>
      </w:r>
      <w:r w:rsidRPr="00704333">
        <w:rPr>
          <w:rFonts w:hint="eastAsia"/>
        </w:rPr>
        <w:t>。</w:t>
      </w:r>
    </w:p>
    <w:p w:rsidR="00301729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文档编号</w:t>
      </w:r>
      <w:r w:rsidR="004B0AF2" w:rsidRPr="00704333">
        <w:rPr>
          <w:rFonts w:hint="eastAsia"/>
        </w:rPr>
        <w:t>：</w:t>
      </w:r>
      <w:r w:rsidRPr="00704333">
        <w:rPr>
          <w:rFonts w:hint="eastAsia"/>
        </w:rPr>
        <w:t>“</w:t>
      </w:r>
      <w:r w:rsidR="00704333">
        <w:t>NPU-BUS</w:t>
      </w:r>
      <w:r w:rsidR="006A3133" w:rsidRPr="00704333">
        <w:rPr>
          <w:rFonts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 w:rsidRPr="00704333">
            <w:rPr>
              <w:rFonts w:hint="eastAsia"/>
            </w:rPr>
            <w:t>SDS-1.0</w:t>
          </w:r>
        </w:sdtContent>
      </w:sdt>
      <w:r w:rsidR="006A3133" w:rsidRPr="00704333">
        <w:t>”</w:t>
      </w:r>
      <w:r w:rsidR="004B0AF2" w:rsidRPr="00704333">
        <w:rPr>
          <w:rFonts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596042" w:rsidRPr="007C4E4D" w:rsidRDefault="00596042" w:rsidP="00596042">
      <w:pPr>
        <w:spacing w:line="360" w:lineRule="auto"/>
        <w:ind w:firstLineChars="200" w:firstLine="480"/>
      </w:pPr>
      <w:bookmarkStart w:id="3" w:name="_Toc301268822"/>
      <w:r w:rsidRPr="007C4E4D">
        <w:rPr>
          <w:rFonts w:hint="eastAsia"/>
        </w:rPr>
        <w:t>本文档适用于“西北工业大学校车管理开发”项目（以下简称“</w:t>
      </w:r>
      <w:r w:rsidRPr="007C4E4D">
        <w:t>NPUBUS</w:t>
      </w:r>
      <w:r w:rsidRPr="007C4E4D">
        <w:rPr>
          <w:rFonts w:hint="eastAsia"/>
        </w:rPr>
        <w:t>项目”）的开发过程。</w:t>
      </w:r>
      <w:r w:rsidRPr="007C4E4D">
        <w:t>NPUBUS</w:t>
      </w:r>
      <w:r w:rsidRPr="007C4E4D">
        <w:rPr>
          <w:rFonts w:hint="eastAsia"/>
        </w:rPr>
        <w:t>项目，由本小组负责实施，该项目标识号为“</w:t>
      </w:r>
      <w:r w:rsidRPr="007C4E4D">
        <w:t>NPU-BUS</w:t>
      </w:r>
      <w:r w:rsidRPr="007C4E4D">
        <w:rPr>
          <w:rFonts w:hint="eastAsia"/>
        </w:rPr>
        <w:t>”，其软件产品版本号为“</w:t>
      </w:r>
      <w:r w:rsidRPr="007C4E4D">
        <w:t>1.0”</w:t>
      </w:r>
      <w:r w:rsidRPr="007C4E4D">
        <w:rPr>
          <w:rFonts w:hint="eastAsia"/>
        </w:rPr>
        <w:t>，包括三个内部版本，分别是</w:t>
      </w:r>
      <w:r w:rsidRPr="007C4E4D">
        <w:t>0.1</w:t>
      </w:r>
      <w:r w:rsidRPr="007C4E4D">
        <w:rPr>
          <w:rFonts w:hint="eastAsia"/>
        </w:rPr>
        <w:t>版、</w:t>
      </w:r>
      <w:r w:rsidRPr="007C4E4D">
        <w:t>0.2</w:t>
      </w:r>
      <w:r w:rsidRPr="007C4E4D">
        <w:rPr>
          <w:rFonts w:hint="eastAsia"/>
        </w:rPr>
        <w:t>版和</w:t>
      </w:r>
      <w:r w:rsidRPr="007C4E4D">
        <w:t>0.3</w:t>
      </w:r>
      <w:r w:rsidRPr="007C4E4D">
        <w:rPr>
          <w:rFonts w:hint="eastAsia"/>
        </w:rPr>
        <w:t>版。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项目内容为：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本产品是一款校车服务平台，分为管理层面和用户层面。目的是为了解决近年来，随着</w:t>
      </w:r>
    </w:p>
    <w:p w:rsidR="00596042" w:rsidRPr="00041340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Pr="00704333" w:rsidRDefault="006A3133" w:rsidP="00704333">
      <w:pPr>
        <w:spacing w:line="360" w:lineRule="auto"/>
        <w:ind w:firstLineChars="200" w:firstLine="480"/>
      </w:pPr>
      <w:r w:rsidRPr="00704333">
        <w:rPr>
          <w:rFonts w:hint="eastAsia"/>
        </w:rPr>
        <w:t>本文档依据</w:t>
      </w:r>
      <w:r w:rsidR="00D338FA" w:rsidRPr="00704333">
        <w:rPr>
          <w:rFonts w:hint="eastAsia"/>
        </w:rPr>
        <w:t>国家标准</w:t>
      </w:r>
      <w:hyperlink r:id="rId9" w:history="1">
        <w:r w:rsidRPr="00704333">
          <w:rPr>
            <w:rFonts w:hint="eastAsia"/>
          </w:rPr>
          <w:t>《</w:t>
        </w:r>
        <w:r w:rsidR="00D338FA" w:rsidRPr="00704333">
          <w:t>GB/T 8567-2006</w:t>
        </w:r>
        <w:r w:rsidRPr="00704333">
          <w:rPr>
            <w:rFonts w:hint="eastAsia"/>
          </w:rPr>
          <w:t>计算机软件文档编制规范》</w:t>
        </w:r>
      </w:hyperlink>
      <w:r w:rsidRPr="00704333">
        <w:rPr>
          <w:rFonts w:hint="eastAsia"/>
        </w:rPr>
        <w:t>制定，属于技术文档，仅限于</w:t>
      </w:r>
      <w:r w:rsidR="00F55A18" w:rsidRPr="00704333">
        <w:rPr>
          <w:rFonts w:hint="eastAsia"/>
        </w:rPr>
        <w:t>项目</w:t>
      </w:r>
      <w:r w:rsidRPr="00704333">
        <w:rPr>
          <w:rFonts w:hint="eastAsia"/>
        </w:rPr>
        <w:t>相关人员阅读。</w:t>
      </w:r>
    </w:p>
    <w:sdt>
      <w:sdt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704333" w:rsidRDefault="002F4253" w:rsidP="00704333">
              <w:pPr>
                <w:spacing w:line="360" w:lineRule="auto"/>
                <w:ind w:firstLineChars="200" w:firstLine="480"/>
              </w:pPr>
              <w:r w:rsidRPr="00704333">
                <w:rPr>
                  <w:rFonts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554949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9"/>
            <w:rFonts w:ascii="微软雅黑" w:eastAsia="微软雅黑" w:hAnsi="微软雅黑" w:hint="eastAsia"/>
          </w:rPr>
          <w:t>《</w:t>
        </w:r>
        <w:r w:rsidR="00F55A18" w:rsidRPr="00D338FA">
          <w:rPr>
            <w:rStyle w:val="a9"/>
            <w:rFonts w:ascii="微软雅黑" w:eastAsia="微软雅黑" w:hAnsi="微软雅黑"/>
          </w:rPr>
          <w:t>GB/T 8567-2006</w:t>
        </w:r>
        <w:r w:rsidR="00F55A18"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573D81" w:rsidRPr="00583459" w:rsidRDefault="00573D81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5"/>
    </w:p>
    <w:p w:rsidR="00573D81" w:rsidRDefault="002F4253" w:rsidP="00F55A18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p w:rsidR="004C28BF" w:rsidRDefault="004C28BF" w:rsidP="00F55A18">
      <w:pPr>
        <w:ind w:firstLineChars="200" w:firstLine="480"/>
        <w:rPr>
          <w:rFonts w:ascii="微软雅黑" w:eastAsia="微软雅黑" w:hAnsi="微软雅黑"/>
        </w:rPr>
      </w:pPr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4061A7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数据库</w:t>
            </w:r>
            <w:r w:rsidR="002F4253">
              <w:rPr>
                <w:rFonts w:ascii="微软雅黑" w:eastAsia="微软雅黑" w:hAnsi="Verdana" w:hint="eastAsia"/>
              </w:rPr>
              <w:t>设计说明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Data</w:t>
            </w:r>
            <w:r>
              <w:rPr>
                <w:rFonts w:ascii="微软雅黑" w:eastAsia="微软雅黑" w:hAnsi="Verdana"/>
              </w:rPr>
              <w:t>B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ase top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esign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DBDD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A665DD">
              <w:rPr>
                <w:rFonts w:ascii="微软雅黑" w:eastAsia="微软雅黑" w:hAnsi="微软雅黑" w:hint="eastAsia"/>
              </w:rPr>
              <w:t>软件配置管理计划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Software </w:t>
            </w:r>
            <w:r>
              <w:rPr>
                <w:rFonts w:ascii="微软雅黑" w:eastAsia="微软雅黑" w:hAnsi="Verdana"/>
              </w:rPr>
              <w:t>C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onfiguration </w:t>
            </w:r>
            <w:r>
              <w:rPr>
                <w:rFonts w:ascii="微软雅黑" w:eastAsia="微软雅黑" w:hAnsi="Verdana"/>
              </w:rPr>
              <w:t>M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anagement </w:t>
            </w:r>
            <w:r>
              <w:rPr>
                <w:rFonts w:ascii="微软雅黑" w:eastAsia="微软雅黑" w:hAnsi="Verdana"/>
              </w:rPr>
              <w:t>P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lan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CMP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软件需求规格说明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requirements specification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SRS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0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软件测试说明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test description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TD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接口设计说明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</w:t>
            </w:r>
            <w:r w:rsidR="00B30881">
              <w:rPr>
                <w:rFonts w:ascii="微软雅黑" w:eastAsia="微软雅黑" w:hAnsi="Verdana" w:hint="eastAsia"/>
              </w:rPr>
              <w:t>管理计划</w:t>
            </w:r>
          </w:p>
        </w:tc>
        <w:tc>
          <w:tcPr>
            <w:tcW w:w="4475" w:type="dxa"/>
            <w:vAlign w:val="center"/>
          </w:tcPr>
          <w:p w:rsidR="002F4253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cstheme="minorBidi"/>
                <w:sz w:val="21"/>
                <w:szCs w:val="22"/>
              </w:rPr>
              <w:t>Project management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</w:t>
            </w:r>
            <w:r w:rsidR="00B30881">
              <w:rPr>
                <w:rFonts w:ascii="微软雅黑" w:eastAsia="微软雅黑" w:hAnsi="Verdana"/>
              </w:rPr>
              <w:t>MP</w:t>
            </w:r>
          </w:p>
        </w:tc>
      </w:tr>
      <w:tr w:rsidR="00B30881" w:rsidTr="00375C89">
        <w:trPr>
          <w:jc w:val="center"/>
        </w:trPr>
        <w:tc>
          <w:tcPr>
            <w:tcW w:w="809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15</w:t>
            </w:r>
          </w:p>
        </w:tc>
        <w:tc>
          <w:tcPr>
            <w:tcW w:w="2016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B30881" w:rsidRPr="00B30881" w:rsidRDefault="00B30881" w:rsidP="00B30881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/>
              </w:rPr>
              <w:t>Document numbering rule</w:t>
            </w:r>
          </w:p>
        </w:tc>
        <w:tc>
          <w:tcPr>
            <w:tcW w:w="1222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DNR</w:t>
            </w:r>
          </w:p>
        </w:tc>
      </w:tr>
      <w:tr w:rsidR="00462DD3" w:rsidTr="00375C89">
        <w:trPr>
          <w:jc w:val="center"/>
        </w:trPr>
        <w:tc>
          <w:tcPr>
            <w:tcW w:w="809" w:type="dxa"/>
            <w:vAlign w:val="center"/>
          </w:tcPr>
          <w:p w:rsidR="00462DD3" w:rsidRDefault="00462DD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2016" w:type="dxa"/>
            <w:vAlign w:val="center"/>
          </w:tcPr>
          <w:p w:rsidR="00462DD3" w:rsidRPr="00B30881" w:rsidRDefault="00462DD3" w:rsidP="00375C89">
            <w:pPr>
              <w:jc w:val="center"/>
              <w:rPr>
                <w:rFonts w:ascii="微软雅黑" w:eastAsia="微软雅黑" w:hAnsi="Verdana"/>
              </w:rPr>
            </w:pPr>
            <w:r w:rsidRPr="00462DD3">
              <w:rPr>
                <w:rFonts w:ascii="微软雅黑" w:eastAsia="微软雅黑" w:hAnsi="Verdana" w:hint="eastAsia"/>
              </w:rPr>
              <w:t>可行性分析(研究)报告</w:t>
            </w:r>
          </w:p>
        </w:tc>
        <w:tc>
          <w:tcPr>
            <w:tcW w:w="4475" w:type="dxa"/>
            <w:vAlign w:val="center"/>
          </w:tcPr>
          <w:p w:rsidR="00462DD3" w:rsidRPr="00B30881" w:rsidRDefault="008F1D55" w:rsidP="00B30881">
            <w:pPr>
              <w:jc w:val="center"/>
              <w:rPr>
                <w:rFonts w:ascii="微软雅黑" w:eastAsia="微软雅黑" w:hAnsi="Verdana"/>
              </w:rPr>
            </w:pPr>
            <w:r w:rsidRPr="008F1D55">
              <w:rPr>
                <w:rFonts w:ascii="微软雅黑" w:eastAsia="微软雅黑" w:hAnsi="Verdana"/>
              </w:rPr>
              <w:t>Feasibility Analysis (Research) Report</w:t>
            </w:r>
          </w:p>
        </w:tc>
        <w:tc>
          <w:tcPr>
            <w:tcW w:w="1222" w:type="dxa"/>
            <w:vAlign w:val="center"/>
          </w:tcPr>
          <w:p w:rsidR="00462DD3" w:rsidRPr="00B30881" w:rsidRDefault="00462DD3" w:rsidP="00375C89">
            <w:pPr>
              <w:jc w:val="center"/>
              <w:rPr>
                <w:rFonts w:ascii="微软雅黑" w:eastAsia="微软雅黑" w:hAnsi="Verdana"/>
              </w:rPr>
            </w:pPr>
            <w:r w:rsidRPr="00462DD3">
              <w:rPr>
                <w:rFonts w:ascii="微软雅黑" w:eastAsia="微软雅黑" w:hAnsi="Verdana" w:hint="eastAsia"/>
              </w:rPr>
              <w:t>FAR</w:t>
            </w:r>
          </w:p>
        </w:tc>
      </w:tr>
      <w:tr w:rsidR="00784A3A" w:rsidTr="00375C89">
        <w:trPr>
          <w:jc w:val="center"/>
        </w:trPr>
        <w:tc>
          <w:tcPr>
            <w:tcW w:w="809" w:type="dxa"/>
            <w:vAlign w:val="center"/>
          </w:tcPr>
          <w:p w:rsidR="00784A3A" w:rsidRDefault="00784A3A" w:rsidP="00375C89">
            <w:pPr>
              <w:jc w:val="center"/>
              <w:rPr>
                <w:rFonts w:ascii="微软雅黑" w:eastAsia="微软雅黑" w:hAnsi="Verdana" w:hint="eastAsi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7</w:t>
            </w:r>
          </w:p>
        </w:tc>
        <w:tc>
          <w:tcPr>
            <w:tcW w:w="2016" w:type="dxa"/>
            <w:vAlign w:val="center"/>
          </w:tcPr>
          <w:p w:rsidR="00784A3A" w:rsidRPr="00462DD3" w:rsidRDefault="00784A3A" w:rsidP="00375C89">
            <w:pPr>
              <w:jc w:val="center"/>
              <w:rPr>
                <w:rFonts w:ascii="微软雅黑" w:eastAsia="微软雅黑" w:hAnsi="Verdana" w:hint="eastAsia"/>
              </w:rPr>
            </w:pPr>
            <w:r w:rsidRPr="00784A3A"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4475" w:type="dxa"/>
            <w:vAlign w:val="center"/>
          </w:tcPr>
          <w:p w:rsidR="00784A3A" w:rsidRPr="008F1D55" w:rsidRDefault="003B4AA3" w:rsidP="00B30881">
            <w:pPr>
              <w:jc w:val="center"/>
              <w:rPr>
                <w:rFonts w:ascii="微软雅黑" w:eastAsia="微软雅黑" w:hAnsi="Verdana"/>
              </w:rPr>
            </w:pPr>
            <w:r w:rsidRPr="003B4AA3">
              <w:rPr>
                <w:rFonts w:ascii="微软雅黑" w:eastAsia="微软雅黑" w:hAnsi="Verdana"/>
              </w:rPr>
              <w:t>Project Development summary Report</w:t>
            </w:r>
            <w:bookmarkStart w:id="6" w:name="_GoBack"/>
            <w:bookmarkEnd w:id="6"/>
          </w:p>
        </w:tc>
        <w:tc>
          <w:tcPr>
            <w:tcW w:w="1222" w:type="dxa"/>
            <w:vAlign w:val="center"/>
          </w:tcPr>
          <w:p w:rsidR="00784A3A" w:rsidRPr="00462DD3" w:rsidRDefault="00784A3A" w:rsidP="00375C89">
            <w:pPr>
              <w:jc w:val="center"/>
              <w:rPr>
                <w:rFonts w:ascii="微软雅黑" w:eastAsia="微软雅黑" w:hAnsi="Verdana" w:hint="eastAsia"/>
              </w:rPr>
            </w:pPr>
            <w:r w:rsidRPr="00784A3A">
              <w:rPr>
                <w:rFonts w:ascii="微软雅黑" w:eastAsia="微软雅黑" w:hAnsi="Verdana"/>
              </w:rPr>
              <w:t>PDSR</w:t>
            </w:r>
          </w:p>
        </w:tc>
      </w:tr>
    </w:tbl>
    <w:p w:rsidR="00573D81" w:rsidRPr="00583459" w:rsidRDefault="00573D81" w:rsidP="002F4253">
      <w:pPr>
        <w:ind w:firstLineChars="200" w:firstLine="48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949" w:rsidRDefault="00554949" w:rsidP="00693E19">
      <w:r>
        <w:separator/>
      </w:r>
    </w:p>
  </w:endnote>
  <w:endnote w:type="continuationSeparator" w:id="0">
    <w:p w:rsidR="00554949" w:rsidRDefault="0055494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4112DA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r w:rsidR="00554949">
      <w:fldChar w:fldCharType="begin"/>
    </w:r>
    <w:r w:rsidR="00554949">
      <w:instrText xml:space="preserve"> NUMPAGES   \* MERGEFORMAT </w:instrText>
    </w:r>
    <w:r w:rsidR="00554949">
      <w:fldChar w:fldCharType="separate"/>
    </w:r>
    <w:r w:rsidR="004112DA" w:rsidRPr="004112DA">
      <w:rPr>
        <w:rFonts w:ascii="微软雅黑" w:eastAsia="微软雅黑" w:hAnsi="微软雅黑"/>
        <w:noProof/>
      </w:rPr>
      <w:t>6</w:t>
    </w:r>
    <w:r w:rsidR="00554949">
      <w:rPr>
        <w:rFonts w:ascii="微软雅黑" w:eastAsia="微软雅黑" w:hAnsi="微软雅黑"/>
        <w:noProof/>
      </w:rPr>
      <w:fldChar w:fldCharType="end"/>
    </w:r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949" w:rsidRDefault="00554949" w:rsidP="00693E19">
      <w:r>
        <w:separator/>
      </w:r>
    </w:p>
  </w:footnote>
  <w:footnote w:type="continuationSeparator" w:id="0">
    <w:p w:rsidR="00554949" w:rsidRDefault="0055494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53"/>
    <w:rsid w:val="00051494"/>
    <w:rsid w:val="00061C1B"/>
    <w:rsid w:val="00074327"/>
    <w:rsid w:val="000C524F"/>
    <w:rsid w:val="000E1EA0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C1406"/>
    <w:rsid w:val="002F4253"/>
    <w:rsid w:val="00301729"/>
    <w:rsid w:val="00314C3B"/>
    <w:rsid w:val="00397116"/>
    <w:rsid w:val="00397EB2"/>
    <w:rsid w:val="003B4AA3"/>
    <w:rsid w:val="003D70F4"/>
    <w:rsid w:val="004061A7"/>
    <w:rsid w:val="004112DA"/>
    <w:rsid w:val="00411482"/>
    <w:rsid w:val="00450BA4"/>
    <w:rsid w:val="00462DD3"/>
    <w:rsid w:val="004A4BFE"/>
    <w:rsid w:val="004B0AF2"/>
    <w:rsid w:val="004C28BF"/>
    <w:rsid w:val="004C4E44"/>
    <w:rsid w:val="004F763F"/>
    <w:rsid w:val="00554949"/>
    <w:rsid w:val="00573D81"/>
    <w:rsid w:val="00583459"/>
    <w:rsid w:val="00596042"/>
    <w:rsid w:val="005E339C"/>
    <w:rsid w:val="006601F2"/>
    <w:rsid w:val="006721F5"/>
    <w:rsid w:val="00675548"/>
    <w:rsid w:val="00687BD7"/>
    <w:rsid w:val="00693E19"/>
    <w:rsid w:val="006A3133"/>
    <w:rsid w:val="006B0C68"/>
    <w:rsid w:val="006E0F58"/>
    <w:rsid w:val="006F49C1"/>
    <w:rsid w:val="00704333"/>
    <w:rsid w:val="0070664F"/>
    <w:rsid w:val="0075430F"/>
    <w:rsid w:val="007706CB"/>
    <w:rsid w:val="00775C4E"/>
    <w:rsid w:val="00784A3A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8F1D55"/>
    <w:rsid w:val="00922690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0881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450BF"/>
    <w:rsid w:val="00D61937"/>
    <w:rsid w:val="00DB55C8"/>
    <w:rsid w:val="00E015C3"/>
    <w:rsid w:val="00E44F48"/>
    <w:rsid w:val="00EA68D1"/>
    <w:rsid w:val="00F05112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DDD0A"/>
  <w15:docId w15:val="{BA927D39-D2EC-4A19-BBED-F7A25D4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8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B3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412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F9A"/>
    <w:rsid w:val="00083DB0"/>
    <w:rsid w:val="000B176D"/>
    <w:rsid w:val="002D7223"/>
    <w:rsid w:val="00481F9A"/>
    <w:rsid w:val="005802DE"/>
    <w:rsid w:val="007B4E23"/>
    <w:rsid w:val="00D30B8B"/>
    <w:rsid w:val="00EA1E03"/>
    <w:rsid w:val="00E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F783-31D5-4644-A784-B77509E7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</TotalTime>
  <Pages>6</Pages>
  <Words>340</Words>
  <Characters>1944</Characters>
  <Application>Microsoft Office Word</Application>
  <DocSecurity>0</DocSecurity>
  <Lines>16</Lines>
  <Paragraphs>4</Paragraphs>
  <ScaleCrop>false</ScaleCrop>
  <Company>西安同路信息科技有限公司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龙涛 刘</cp:lastModifiedBy>
  <cp:revision>15</cp:revision>
  <dcterms:created xsi:type="dcterms:W3CDTF">2011-08-16T06:31:00Z</dcterms:created>
  <dcterms:modified xsi:type="dcterms:W3CDTF">2019-07-11T02:07:00Z</dcterms:modified>
</cp:coreProperties>
</file>